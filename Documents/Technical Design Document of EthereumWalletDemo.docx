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F013" w14:textId="47F2BD8F" w:rsidR="00D74CF3" w:rsidRDefault="001B7208">
      <w:pPr>
        <w:pStyle w:val="Heading1"/>
      </w:pPr>
      <w:r>
        <w:t xml:space="preserve">Technical Design Document of </w:t>
      </w:r>
      <w:proofErr w:type="spellStart"/>
      <w:r w:rsidRPr="001B7208">
        <w:t>EthereumWalletDemo</w:t>
      </w:r>
      <w:proofErr w:type="spellEnd"/>
    </w:p>
    <w:p w14:paraId="465EF1D6" w14:textId="4370853F" w:rsidR="00A41F77" w:rsidRDefault="00A41F77" w:rsidP="00A41F77"/>
    <w:p w14:paraId="4EB487F2" w14:textId="7ED02261" w:rsidR="00A41F77" w:rsidRDefault="00A41F77" w:rsidP="00A41F77"/>
    <w:p w14:paraId="11C3F0C8" w14:textId="24F8E0C8" w:rsidR="00A41F77" w:rsidRDefault="00A41F77" w:rsidP="00A41F77"/>
    <w:p w14:paraId="4F8584E9" w14:textId="43467C76" w:rsidR="00A41F77" w:rsidRPr="00A41F77" w:rsidRDefault="001E2947" w:rsidP="00A41F77">
      <w:r>
        <w:br w:type="page"/>
      </w:r>
    </w:p>
    <w:p w14:paraId="11DBD0FD" w14:textId="27D89A17" w:rsidR="00D74CF3" w:rsidRDefault="00DF41A4">
      <w:pPr>
        <w:pStyle w:val="Heading2"/>
      </w:pPr>
      <w:r>
        <w:lastRenderedPageBreak/>
        <w:t>Introduction</w:t>
      </w:r>
    </w:p>
    <w:p w14:paraId="38ED2359" w14:textId="503F7F23" w:rsidR="00D74CF3" w:rsidRDefault="00DC55C3">
      <w:pPr>
        <w:pStyle w:val="BlockText"/>
      </w:pPr>
      <w:r>
        <w:t xml:space="preserve">To develop an app </w:t>
      </w:r>
      <w:r w:rsidR="00DF4515">
        <w:t>f</w:t>
      </w:r>
      <w:r>
        <w:t>or blockchain users to Manage their Blockchain wallet on iOS device</w:t>
      </w:r>
      <w:r w:rsidR="00DF4515">
        <w:t xml:space="preserve"> like </w:t>
      </w:r>
      <w:proofErr w:type="spellStart"/>
      <w:r w:rsidR="00DF4515">
        <w:t>Metamask</w:t>
      </w:r>
      <w:proofErr w:type="spellEnd"/>
      <w:r>
        <w:t>.</w:t>
      </w:r>
    </w:p>
    <w:p w14:paraId="3590D942" w14:textId="354FF530" w:rsidR="00D74CF3" w:rsidRDefault="00DF4515" w:rsidP="00BB089F">
      <w:r>
        <w:t xml:space="preserve">This can let users create </w:t>
      </w:r>
      <w:r w:rsidR="00AD50BB">
        <w:t xml:space="preserve">their wallet </w:t>
      </w:r>
      <w:r>
        <w:t>account</w:t>
      </w:r>
      <w:r w:rsidR="00AA4730">
        <w:t xml:space="preserve">, get current tokens / NFTS </w:t>
      </w:r>
      <w:proofErr w:type="spellStart"/>
      <w:proofErr w:type="gramStart"/>
      <w:r w:rsidR="00AA4730">
        <w:t>informations</w:t>
      </w:r>
      <w:proofErr w:type="spellEnd"/>
      <w:proofErr w:type="gramEnd"/>
      <w:r w:rsidR="00AD50BB">
        <w:t>, Buy /</w:t>
      </w:r>
      <w:r>
        <w:t xml:space="preserve"> Receive</w:t>
      </w:r>
      <w:r w:rsidR="004874AD">
        <w:t xml:space="preserve"> / Send / Swap</w:t>
      </w:r>
      <w:r w:rsidR="00716AC7">
        <w:t xml:space="preserve"> their</w:t>
      </w:r>
      <w:r w:rsidR="004874AD">
        <w:t xml:space="preserve"> tokens / NFTS, </w:t>
      </w:r>
      <w:r w:rsidR="00E70E38">
        <w:t>etc.</w:t>
      </w:r>
    </w:p>
    <w:p w14:paraId="577E1245" w14:textId="1A8FC71F" w:rsidR="00006B04" w:rsidRDefault="00006B04" w:rsidP="00BB089F"/>
    <w:p w14:paraId="18D6B2E0" w14:textId="7F990134" w:rsidR="00006B04" w:rsidRDefault="00006B04" w:rsidP="00BB089F"/>
    <w:p w14:paraId="2BD0332F" w14:textId="6D485F53" w:rsidR="00006B04" w:rsidRDefault="00006B04" w:rsidP="00BB089F"/>
    <w:p w14:paraId="0C7DD769" w14:textId="52BD8C1E" w:rsidR="00006B04" w:rsidRDefault="00006B04" w:rsidP="00BB089F"/>
    <w:p w14:paraId="4CB544D9" w14:textId="611F0C86" w:rsidR="00006B04" w:rsidRDefault="00006B04" w:rsidP="00BB089F"/>
    <w:p w14:paraId="7F306CC2" w14:textId="7FC946E2" w:rsidR="00006B04" w:rsidRDefault="00006B04" w:rsidP="00BB089F"/>
    <w:p w14:paraId="67B14868" w14:textId="1733A4CF" w:rsidR="00006B04" w:rsidRDefault="00006B04" w:rsidP="00BB089F"/>
    <w:p w14:paraId="334669AC" w14:textId="2F50C879" w:rsidR="00006B04" w:rsidRDefault="00006B04" w:rsidP="00BB089F"/>
    <w:p w14:paraId="49278D64" w14:textId="0D682174" w:rsidR="00006B04" w:rsidRDefault="00006B04" w:rsidP="00BB089F"/>
    <w:p w14:paraId="6ED816BC" w14:textId="72ED21F4" w:rsidR="00006B04" w:rsidRDefault="00006B04" w:rsidP="00BB089F"/>
    <w:p w14:paraId="0E3C90FE" w14:textId="449323C9" w:rsidR="00006B04" w:rsidRDefault="00006B04" w:rsidP="00BB089F"/>
    <w:p w14:paraId="5BD0A2BF" w14:textId="6E005339" w:rsidR="00006B04" w:rsidRDefault="00006B04" w:rsidP="00BB089F"/>
    <w:p w14:paraId="0E07EB7A" w14:textId="16CC2E9B" w:rsidR="00006B04" w:rsidRDefault="00CE493A" w:rsidP="00BB089F">
      <w:r>
        <w:br w:type="page"/>
      </w:r>
      <w:bookmarkStart w:id="0" w:name="OLE_LINK1"/>
      <w:bookmarkStart w:id="1" w:name="OLE_LINK2"/>
    </w:p>
    <w:p w14:paraId="434D1216" w14:textId="4140270D" w:rsidR="00D74CF3" w:rsidRDefault="00121BE2">
      <w:pPr>
        <w:pStyle w:val="Heading2"/>
      </w:pPr>
      <w:r>
        <w:lastRenderedPageBreak/>
        <w:t>Specifications</w:t>
      </w:r>
    </w:p>
    <w:bookmarkEnd w:id="0"/>
    <w:bookmarkEnd w:id="1"/>
    <w:p w14:paraId="70782717" w14:textId="115C073A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>- Home Page</w:t>
      </w:r>
    </w:p>
    <w:p w14:paraId="4C808056" w14:textId="7491D0D1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</w:t>
      </w:r>
      <w:r w:rsidR="008A5B7E">
        <w:rPr>
          <w:rFonts w:eastAsiaTheme="minorEastAsia"/>
          <w:iCs/>
          <w:color w:val="3E3E3E" w:themeColor="text2" w:themeTint="E6"/>
          <w:sz w:val="28"/>
        </w:rPr>
        <w:t xml:space="preserve">List </w:t>
      </w:r>
      <w:r w:rsidRPr="00CE493A">
        <w:rPr>
          <w:rFonts w:eastAsiaTheme="minorEastAsia"/>
          <w:iCs/>
          <w:color w:val="3E3E3E" w:themeColor="text2" w:themeTint="E6"/>
          <w:sz w:val="28"/>
        </w:rPr>
        <w:t xml:space="preserve">user icon, name, price sum, and other widget for display info </w:t>
      </w:r>
    </w:p>
    <w:p w14:paraId="78C83B21" w14:textId="3920B31B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</w:t>
      </w:r>
      <w:r w:rsidR="008A5B7E">
        <w:rPr>
          <w:rFonts w:eastAsiaTheme="minorEastAsia"/>
          <w:iCs/>
          <w:color w:val="3E3E3E" w:themeColor="text2" w:themeTint="E6"/>
          <w:sz w:val="28"/>
        </w:rPr>
        <w:t xml:space="preserve">Provide </w:t>
      </w:r>
      <w:r w:rsidRPr="00CE493A">
        <w:rPr>
          <w:rFonts w:eastAsiaTheme="minorEastAsia"/>
          <w:iCs/>
          <w:color w:val="3E3E3E" w:themeColor="text2" w:themeTint="E6"/>
          <w:sz w:val="28"/>
        </w:rPr>
        <w:t>scan QR code action buttons</w:t>
      </w:r>
    </w:p>
    <w:p w14:paraId="349163AA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Left-side drawer</w:t>
      </w:r>
    </w:p>
    <w:p w14:paraId="48A94234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Tokens / NFT list at bottom</w:t>
      </w:r>
    </w:p>
    <w:p w14:paraId="205DAFBE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Send / Buy / Swap / Receive function</w:t>
      </w:r>
    </w:p>
    <w:p w14:paraId="452BC040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</w:p>
    <w:p w14:paraId="3A7B21E1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- Token Detail Page</w:t>
      </w:r>
    </w:p>
    <w:p w14:paraId="20CF8B48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Send / Buy / Swap / Receive function</w:t>
      </w:r>
    </w:p>
    <w:p w14:paraId="551F1B20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Transaction page</w:t>
      </w:r>
    </w:p>
    <w:p w14:paraId="25608FE4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</w:p>
    <w:p w14:paraId="047CDB93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- Send / Buy / Swap / Receive Page</w:t>
      </w:r>
    </w:p>
    <w:p w14:paraId="45003D4A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   * Allow user to choose account and token</w:t>
      </w:r>
    </w:p>
    <w:p w14:paraId="353C2423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</w:p>
    <w:p w14:paraId="5F432DE7" w14:textId="5AF992A5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  <w:r w:rsidRPr="00CE493A">
        <w:rPr>
          <w:rFonts w:eastAsiaTheme="minorEastAsia"/>
          <w:iCs/>
          <w:color w:val="3E3E3E" w:themeColor="text2" w:themeTint="E6"/>
          <w:sz w:val="28"/>
        </w:rPr>
        <w:t xml:space="preserve"> - Ethereum Kit for production data and transactions</w:t>
      </w:r>
    </w:p>
    <w:p w14:paraId="2F44D2EE" w14:textId="77777777" w:rsidR="00CE493A" w:rsidRPr="00CE493A" w:rsidRDefault="00CE493A" w:rsidP="00CE493A">
      <w:pPr>
        <w:tabs>
          <w:tab w:val="left" w:pos="791"/>
        </w:tabs>
        <w:autoSpaceDE w:val="0"/>
        <w:autoSpaceDN w:val="0"/>
        <w:adjustRightInd w:val="0"/>
        <w:spacing w:after="0" w:line="240" w:lineRule="auto"/>
        <w:rPr>
          <w:rFonts w:eastAsiaTheme="minorEastAsia"/>
          <w:iCs/>
          <w:color w:val="3E3E3E" w:themeColor="text2" w:themeTint="E6"/>
          <w:sz w:val="28"/>
        </w:rPr>
      </w:pPr>
    </w:p>
    <w:p w14:paraId="7F52C732" w14:textId="218C1491" w:rsidR="00D74CF3" w:rsidRPr="00CE493A" w:rsidRDefault="00A73080" w:rsidP="00A73080">
      <w:pPr>
        <w:pStyle w:val="ListBullet"/>
        <w:numPr>
          <w:ilvl w:val="0"/>
          <w:numId w:val="0"/>
        </w:numPr>
        <w:rPr>
          <w:color w:val="FFFFFF" w:themeColor="background1"/>
        </w:rPr>
      </w:pPr>
      <w:r>
        <w:rPr>
          <w:rFonts w:eastAsiaTheme="minorEastAsia"/>
          <w:iCs/>
          <w:color w:val="3E3E3E" w:themeColor="text2" w:themeTint="E6"/>
          <w:sz w:val="28"/>
        </w:rPr>
        <w:t xml:space="preserve"> </w:t>
      </w:r>
      <w:r w:rsidR="00CE493A" w:rsidRPr="00CE493A">
        <w:rPr>
          <w:rFonts w:eastAsiaTheme="minorEastAsia"/>
          <w:iCs/>
          <w:color w:val="3E3E3E" w:themeColor="text2" w:themeTint="E6"/>
          <w:sz w:val="28"/>
        </w:rPr>
        <w:t>- Get exchange rate</w:t>
      </w:r>
      <w:r w:rsidR="00CE493A" w:rsidRPr="00CE493A">
        <w:rPr>
          <w:rFonts w:ascii="Menlo" w:hAnsi="Menlo" w:cs="Menlo"/>
          <w:color w:val="FFFFFF" w:themeColor="background1"/>
          <w:sz w:val="32"/>
          <w:szCs w:val="32"/>
        </w:rPr>
        <w:t xml:space="preserve"> from network</w:t>
      </w:r>
    </w:p>
    <w:p w14:paraId="35ABFA90" w14:textId="36CDEF67" w:rsidR="00C473F9" w:rsidRDefault="00C473F9" w:rsidP="00C473F9"/>
    <w:p w14:paraId="15660555" w14:textId="05E7493A" w:rsidR="00C473F9" w:rsidRDefault="00C473F9" w:rsidP="00C473F9"/>
    <w:p w14:paraId="14F0E427" w14:textId="786D7AD7" w:rsidR="00C473F9" w:rsidRDefault="00C473F9" w:rsidP="00C473F9"/>
    <w:p w14:paraId="1B0E7FAC" w14:textId="16449CD0" w:rsidR="00C473F9" w:rsidRDefault="00C473F9" w:rsidP="00C473F9"/>
    <w:p w14:paraId="61409B4C" w14:textId="0692943F" w:rsidR="00C473F9" w:rsidRDefault="00C473F9" w:rsidP="00C473F9"/>
    <w:p w14:paraId="404DDC00" w14:textId="05FDBECD" w:rsidR="00C473F9" w:rsidRDefault="00C473F9" w:rsidP="00C473F9"/>
    <w:p w14:paraId="728D66EE" w14:textId="35B2BBF6" w:rsidR="00C473F9" w:rsidRDefault="00C473F9" w:rsidP="00C473F9"/>
    <w:p w14:paraId="24E19DD1" w14:textId="7E701F68" w:rsidR="00C473F9" w:rsidRDefault="00C473F9" w:rsidP="00C473F9"/>
    <w:p w14:paraId="7930F982" w14:textId="66E0E470" w:rsidR="00C473F9" w:rsidRDefault="00C473F9" w:rsidP="00C473F9">
      <w:r>
        <w:br w:type="page"/>
      </w:r>
    </w:p>
    <w:p w14:paraId="21B836F0" w14:textId="109CA094" w:rsidR="00C473F9" w:rsidRDefault="00C473F9" w:rsidP="00C473F9">
      <w:pPr>
        <w:pStyle w:val="Heading2"/>
      </w:pPr>
      <w:r>
        <w:lastRenderedPageBreak/>
        <w:t>Architecture</w:t>
      </w:r>
    </w:p>
    <w:p w14:paraId="3338480D" w14:textId="711C3130" w:rsidR="00D74CF3" w:rsidRDefault="00D63F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867A9" wp14:editId="5146EC58">
                <wp:simplePos x="0" y="0"/>
                <wp:positionH relativeFrom="column">
                  <wp:posOffset>342900</wp:posOffset>
                </wp:positionH>
                <wp:positionV relativeFrom="paragraph">
                  <wp:posOffset>3759835</wp:posOffset>
                </wp:positionV>
                <wp:extent cx="2857500" cy="1397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11978" w14:textId="306281ED" w:rsidR="00042035" w:rsidRDefault="00042035" w:rsidP="00042035">
                            <w:pPr>
                              <w:jc w:val="center"/>
                            </w:pPr>
                            <w:r>
                              <w:t>Cocoa Framework (iOS SDK)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867A9" id="Rectangle 4" o:spid="_x0000_s1026" style="position:absolute;margin-left:27pt;margin-top:296.05pt;width:225pt;height:11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" fillcolor="white [3201]" strokecolor="#b09c7d [3209]" strokeweight="1pt">
                <v:textbox>
                  <w:txbxContent>
                    <w:p w14:paraId="6F511978" w14:textId="306281ED" w:rsidR="00042035" w:rsidRDefault="00042035" w:rsidP="00042035">
                      <w:pPr>
                        <w:jc w:val="center"/>
                      </w:pPr>
                      <w:r>
                        <w:t>Cocoa Framework (iOS SDK)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7EE66" wp14:editId="5C2017CE">
                <wp:simplePos x="0" y="0"/>
                <wp:positionH relativeFrom="column">
                  <wp:posOffset>342900</wp:posOffset>
                </wp:positionH>
                <wp:positionV relativeFrom="paragraph">
                  <wp:posOffset>2502535</wp:posOffset>
                </wp:positionV>
                <wp:extent cx="2857500" cy="1028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CE812" w14:textId="77C22E94" w:rsidR="00042035" w:rsidRDefault="00042035" w:rsidP="00042035">
                            <w:pPr>
                              <w:jc w:val="center"/>
                            </w:pPr>
                            <w:r>
                              <w:t>App Framework (Structure)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7EE66" id="Rectangle 5" o:spid="_x0000_s1027" style="position:absolute;margin-left:27pt;margin-top:197.05pt;width:225pt;height:8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" fillcolor="#d96362 [3207]" strokecolor="#7e1f1e [1607]" strokeweight="1pt">
                <v:textbox>
                  <w:txbxContent>
                    <w:p w14:paraId="46FCE812" w14:textId="77C22E94" w:rsidR="00042035" w:rsidRDefault="00042035" w:rsidP="00042035">
                      <w:pPr>
                        <w:jc w:val="center"/>
                      </w:pPr>
                      <w:r>
                        <w:t>App Framework (Structure)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FFAE9" wp14:editId="22208EF9">
                <wp:simplePos x="0" y="0"/>
                <wp:positionH relativeFrom="column">
                  <wp:posOffset>342900</wp:posOffset>
                </wp:positionH>
                <wp:positionV relativeFrom="paragraph">
                  <wp:posOffset>1638935</wp:posOffset>
                </wp:positionV>
                <wp:extent cx="2857500" cy="673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8459F" w14:textId="7E139CF4" w:rsidR="00D63FD4" w:rsidRDefault="00D63FD4" w:rsidP="00D63FD4">
                            <w:pPr>
                              <w:jc w:val="center"/>
                            </w:pPr>
                            <w:r>
                              <w:t xml:space="preserve">Data Flow (Networking / </w:t>
                            </w:r>
                            <w:proofErr w:type="spellStart"/>
                            <w:r>
                              <w:t>CoreData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FFAE9" id="Rectangle 6" o:spid="_x0000_s1028" style="position:absolute;margin-left:27pt;margin-top:129.05pt;width:225pt;height:5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" fillcolor="#487b97 [3205]" strokecolor="#243d4b [1605]" strokeweight="1pt">
                <v:textbox>
                  <w:txbxContent>
                    <w:p w14:paraId="0178459F" w14:textId="7E139CF4" w:rsidR="00D63FD4" w:rsidRDefault="00D63FD4" w:rsidP="00D63FD4">
                      <w:pPr>
                        <w:jc w:val="center"/>
                      </w:pPr>
                      <w:r>
                        <w:t xml:space="preserve">Data Flow (Networking / </w:t>
                      </w:r>
                      <w:proofErr w:type="spellStart"/>
                      <w:r>
                        <w:t>CoreData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A98E9" wp14:editId="43A6034F">
                <wp:simplePos x="0" y="0"/>
                <wp:positionH relativeFrom="column">
                  <wp:posOffset>342900</wp:posOffset>
                </wp:positionH>
                <wp:positionV relativeFrom="paragraph">
                  <wp:posOffset>762635</wp:posOffset>
                </wp:positionV>
                <wp:extent cx="2857500" cy="7239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E4854" w14:textId="580A85F0" w:rsidR="00D63FD4" w:rsidRDefault="00D63FD4" w:rsidP="00D63FD4">
                            <w:pPr>
                              <w:jc w:val="center"/>
                            </w:pPr>
                            <w:r>
                              <w:t>UI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A98E9" id="Rectangle 7" o:spid="_x0000_s1029" style="position:absolute;margin-left:27pt;margin-top:60.05pt;width:22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" fillcolor="#847b97 [3206]" strokecolor="#413c4c [1606]" strokeweight="1pt">
                <v:textbox>
                  <w:txbxContent>
                    <w:p w14:paraId="418E4854" w14:textId="580A85F0" w:rsidR="00D63FD4" w:rsidRDefault="00D63FD4" w:rsidP="00D63FD4">
                      <w:pPr>
                        <w:jc w:val="center"/>
                      </w:pPr>
                      <w:r>
                        <w:t>UI Representation</w:t>
                      </w:r>
                    </w:p>
                  </w:txbxContent>
                </v:textbox>
              </v:rect>
            </w:pict>
          </mc:Fallback>
        </mc:AlternateContent>
      </w:r>
      <w:r w:rsidR="000420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49CF9" wp14:editId="236DB7F5">
                <wp:simplePos x="0" y="0"/>
                <wp:positionH relativeFrom="column">
                  <wp:posOffset>3416300</wp:posOffset>
                </wp:positionH>
                <wp:positionV relativeFrom="paragraph">
                  <wp:posOffset>1981835</wp:posOffset>
                </wp:positionV>
                <wp:extent cx="825500" cy="0"/>
                <wp:effectExtent l="0" t="635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6F3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9pt;margin-top:156.05pt;width: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" strokecolor="#847b97 [3206]" strokeweight="1.5pt">
                <v:stroke startarrow="block" endarrow="block" joinstyle="miter"/>
              </v:shape>
            </w:pict>
          </mc:Fallback>
        </mc:AlternateContent>
      </w:r>
      <w:r w:rsidR="000420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51611" wp14:editId="21829553">
                <wp:simplePos x="0" y="0"/>
                <wp:positionH relativeFrom="column">
                  <wp:posOffset>4241800</wp:posOffset>
                </wp:positionH>
                <wp:positionV relativeFrom="paragraph">
                  <wp:posOffset>368935</wp:posOffset>
                </wp:positionV>
                <wp:extent cx="2349500" cy="33274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3327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AC998" w14:textId="3AB4AC4D" w:rsidR="00042035" w:rsidRDefault="00042035" w:rsidP="00042035">
                            <w:pPr>
                              <w:jc w:val="center"/>
                            </w:pPr>
                            <w:r>
                              <w:t xml:space="preserve">Ethereum </w:t>
                            </w:r>
                            <w:proofErr w:type="spellStart"/>
                            <w:r>
                              <w:t>Mainnet</w:t>
                            </w:r>
                            <w:proofErr w:type="spellEnd"/>
                            <w:r>
                              <w:t xml:space="preserve">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B51611" id="Rounded Rectangle 2" o:spid="_x0000_s1030" style="position:absolute;margin-left:334pt;margin-top:29.05pt;width:185pt;height:2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" fillcolor="#487b97 [3205]" strokecolor="#794e13 [1604]" strokeweight="1pt">
                <v:stroke joinstyle="miter"/>
                <v:textbox>
                  <w:txbxContent>
                    <w:p w14:paraId="2BCAC998" w14:textId="3AB4AC4D" w:rsidR="00042035" w:rsidRDefault="00042035" w:rsidP="00042035">
                      <w:pPr>
                        <w:jc w:val="center"/>
                      </w:pPr>
                      <w:r>
                        <w:t xml:space="preserve">Ethereum </w:t>
                      </w:r>
                      <w:proofErr w:type="spellStart"/>
                      <w:r>
                        <w:t>Mainnet</w:t>
                      </w:r>
                      <w:proofErr w:type="spellEnd"/>
                      <w:r>
                        <w:t xml:space="preserve"> Server </w:t>
                      </w:r>
                    </w:p>
                  </w:txbxContent>
                </v:textbox>
              </v:roundrect>
            </w:pict>
          </mc:Fallback>
        </mc:AlternateContent>
      </w:r>
      <w:r w:rsidR="000420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8B12A" wp14:editId="75F84603">
                <wp:simplePos x="0" y="0"/>
                <wp:positionH relativeFrom="column">
                  <wp:posOffset>76200</wp:posOffset>
                </wp:positionH>
                <wp:positionV relativeFrom="paragraph">
                  <wp:posOffset>368935</wp:posOffset>
                </wp:positionV>
                <wp:extent cx="3340100" cy="50419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5041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B0FBD" id="Rounded Rectangle 1" o:spid="_x0000_s1026" style="position:absolute;margin-left:6pt;margin-top:29.05pt;width:263pt;height:3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" fillcolor="#e09b3b [3204]" strokecolor="#794e13 [1604]" strokeweight="1pt">
                <v:stroke joinstyle="miter"/>
              </v:roundrect>
            </w:pict>
          </mc:Fallback>
        </mc:AlternateContent>
      </w:r>
    </w:p>
    <w:sectPr w:rsidR="00D74CF3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FC80" w14:textId="77777777" w:rsidR="00294530" w:rsidRDefault="00294530">
      <w:pPr>
        <w:spacing w:after="0" w:line="240" w:lineRule="auto"/>
      </w:pPr>
      <w:r>
        <w:separator/>
      </w:r>
    </w:p>
  </w:endnote>
  <w:endnote w:type="continuationSeparator" w:id="0">
    <w:p w14:paraId="0B107C50" w14:textId="77777777" w:rsidR="00294530" w:rsidRDefault="00294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Content>
      <w:p w14:paraId="2698D890" w14:textId="77777777" w:rsidR="00D74CF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B0E1" w14:textId="77777777" w:rsidR="00294530" w:rsidRDefault="00294530">
      <w:pPr>
        <w:spacing w:after="0" w:line="240" w:lineRule="auto"/>
      </w:pPr>
      <w:r>
        <w:separator/>
      </w:r>
    </w:p>
  </w:footnote>
  <w:footnote w:type="continuationSeparator" w:id="0">
    <w:p w14:paraId="2760B3EC" w14:textId="77777777" w:rsidR="00294530" w:rsidRDefault="00294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719002">
    <w:abstractNumId w:val="1"/>
  </w:num>
  <w:num w:numId="2" w16cid:durableId="941687442">
    <w:abstractNumId w:val="1"/>
    <w:lvlOverride w:ilvl="0">
      <w:startOverride w:val="1"/>
    </w:lvlOverride>
  </w:num>
  <w:num w:numId="3" w16cid:durableId="51857153">
    <w:abstractNumId w:val="3"/>
  </w:num>
  <w:num w:numId="4" w16cid:durableId="2121146323">
    <w:abstractNumId w:val="0"/>
  </w:num>
  <w:num w:numId="5" w16cid:durableId="264509026">
    <w:abstractNumId w:val="5"/>
  </w:num>
  <w:num w:numId="6" w16cid:durableId="631714055">
    <w:abstractNumId w:val="4"/>
  </w:num>
  <w:num w:numId="7" w16cid:durableId="1151168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08"/>
    <w:rsid w:val="00006B04"/>
    <w:rsid w:val="00042035"/>
    <w:rsid w:val="00121BE2"/>
    <w:rsid w:val="001B7208"/>
    <w:rsid w:val="001E2947"/>
    <w:rsid w:val="00223117"/>
    <w:rsid w:val="00294530"/>
    <w:rsid w:val="004874AD"/>
    <w:rsid w:val="00716AC7"/>
    <w:rsid w:val="008A5B7E"/>
    <w:rsid w:val="00A41F77"/>
    <w:rsid w:val="00A73080"/>
    <w:rsid w:val="00AA4730"/>
    <w:rsid w:val="00AD50BB"/>
    <w:rsid w:val="00BB089F"/>
    <w:rsid w:val="00C473F9"/>
    <w:rsid w:val="00CE493A"/>
    <w:rsid w:val="00D63737"/>
    <w:rsid w:val="00D63FD4"/>
    <w:rsid w:val="00D74CF3"/>
    <w:rsid w:val="00DC55C3"/>
    <w:rsid w:val="00DF41A4"/>
    <w:rsid w:val="00DF4515"/>
    <w:rsid w:val="00E7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8331E"/>
  <w15:chartTrackingRefBased/>
  <w15:docId w15:val="{8A1C8A0B-9924-B148-B39B-CA7C8FD8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3F9"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on/Library/Containers/com.microsoft.Word/Data/Library/Application%20Support/Microsoft/Office/16.0/DTS/en-US%7b6A8110AE-2229-D243-BE18-1474411D1079%7d/%7bFF016138-7D9A-454B-A805-DB6EE4115B22%7dtf1000207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15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 Han</cp:lastModifiedBy>
  <cp:revision>69</cp:revision>
  <dcterms:created xsi:type="dcterms:W3CDTF">2022-08-10T01:58:00Z</dcterms:created>
  <dcterms:modified xsi:type="dcterms:W3CDTF">2022-08-10T02:16:00Z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